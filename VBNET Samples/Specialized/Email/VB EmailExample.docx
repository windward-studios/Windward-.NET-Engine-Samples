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C32CCD" w:rsidP="008C464F">
      <w:pPr>
        <w:pStyle w:val="Title"/>
      </w:pPr>
      <w:r>
        <w:t xml:space="preserve">Running the </w:t>
      </w:r>
      <w:r w:rsidR="00763CC2">
        <w:t>VB.Net</w:t>
      </w:r>
      <w:r>
        <w:t xml:space="preserve"> Email Example</w:t>
      </w:r>
    </w:p>
    <w:p w:rsidR="008C464F" w:rsidRDefault="008C464F" w:rsidP="008C464F">
      <w:pPr>
        <w:pStyle w:val="Heading1"/>
      </w:pPr>
      <w:r>
        <w:t>Overview</w:t>
      </w:r>
    </w:p>
    <w:p w:rsidR="00FD7539" w:rsidRDefault="00FD7539" w:rsidP="00FD7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project shows the basic usage of generating a report and attaching it to an email using </w:t>
      </w:r>
      <w:r w:rsidR="0025318F">
        <w:rPr>
          <w:rFonts w:ascii="Calibri" w:hAnsi="Calibri" w:cs="Calibri"/>
        </w:rPr>
        <w:t>.Net</w:t>
      </w:r>
      <w:r>
        <w:rPr>
          <w:rFonts w:ascii="Calibri" w:hAnsi="Calibri" w:cs="Calibri"/>
        </w:rPr>
        <w:t xml:space="preserve"> Mail.</w:t>
      </w:r>
    </w:p>
    <w:p w:rsidR="00DF57F5" w:rsidRPr="00E6257D" w:rsidRDefault="00FD7539" w:rsidP="00E62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project is set up to use </w:t>
      </w:r>
      <w:r w:rsidR="00E6257D">
        <w:rPr>
          <w:rFonts w:ascii="Calibri" w:hAnsi="Calibri" w:cs="Calibri"/>
        </w:rPr>
        <w:t>Gmail</w:t>
      </w:r>
      <w:r>
        <w:rPr>
          <w:rFonts w:ascii="Calibri" w:hAnsi="Calibri" w:cs="Calibri"/>
        </w:rPr>
        <w:t xml:space="preserve"> by default and all you need to do is enter your </w:t>
      </w:r>
      <w:r w:rsidR="00E6257D">
        <w:rPr>
          <w:rFonts w:ascii="Calibri" w:hAnsi="Calibri" w:cs="Calibri"/>
        </w:rPr>
        <w:t xml:space="preserve">Gmail password and </w:t>
      </w:r>
      <w:r>
        <w:rPr>
          <w:rFonts w:ascii="Calibri" w:hAnsi="Calibri" w:cs="Calibri"/>
        </w:rPr>
        <w:t>account name to get the sample working</w:t>
      </w:r>
      <w:r w:rsidR="00AE1EA9">
        <w:t>.</w:t>
      </w:r>
    </w:p>
    <w:p w:rsidR="008C464F" w:rsidRDefault="008C464F" w:rsidP="008C464F">
      <w:pPr>
        <w:pStyle w:val="Heading1"/>
      </w:pPr>
      <w:r>
        <w:t>Requirements</w:t>
      </w:r>
      <w:bookmarkStart w:id="0" w:name="_GoBack"/>
      <w:bookmarkEnd w:id="0"/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DD5664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 xml:space="preserve">Step One: Open the </w:t>
      </w:r>
      <w:r w:rsidR="0025318F">
        <w:t>Email</w:t>
      </w:r>
      <w:r w:rsidRPr="003C306B">
        <w:t xml:space="preserve">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Default="003C306B" w:rsidP="0025318F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763CC2">
        <w:t xml:space="preserve">VB.NET </w:t>
      </w:r>
      <w:r w:rsidR="0025318F">
        <w:t>Email</w:t>
      </w:r>
      <w:r w:rsidR="00F66530">
        <w:t xml:space="preserve"> </w:t>
      </w:r>
      <w:r w:rsidRPr="003C306B">
        <w:t>Tab.</w:t>
      </w:r>
      <w:r w:rsidR="00F056FB"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831E40" w:rsidRDefault="00831E40" w:rsidP="003C306B">
      <w:pPr>
        <w:pStyle w:val="ListParagraph"/>
        <w:numPr>
          <w:ilvl w:val="0"/>
          <w:numId w:val="4"/>
        </w:numPr>
      </w:pPr>
      <w:r>
        <w:t>Type in your email information at the specified place in the code.</w:t>
      </w:r>
    </w:p>
    <w:p w:rsidR="00831E40" w:rsidRDefault="00831E40" w:rsidP="00831E40">
      <w:pPr>
        <w:pStyle w:val="ListParagraph"/>
        <w:numPr>
          <w:ilvl w:val="0"/>
          <w:numId w:val="4"/>
        </w:numPr>
      </w:pPr>
      <w:r>
        <w:t>O</w:t>
      </w:r>
      <w:r w:rsidRPr="003C306B">
        <w:t xml:space="preserve">n the toolbar on the top of the </w:t>
      </w:r>
      <w:r>
        <w:t>Visual Studio</w:t>
      </w:r>
      <w:r w:rsidRPr="003C306B">
        <w:t xml:space="preserve"> window, click the </w:t>
      </w:r>
      <w:r>
        <w:t>Debug</w:t>
      </w:r>
      <w:r w:rsidRPr="003C306B">
        <w:t xml:space="preserve"> icon</w:t>
      </w:r>
      <w:r>
        <w:t>.</w:t>
      </w:r>
    </w:p>
    <w:p w:rsidR="007E3B10" w:rsidRPr="00F66530" w:rsidRDefault="007E3B10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5E2B07" w:rsidRDefault="0025318F" w:rsidP="009F323D">
      <w:pPr>
        <w:pStyle w:val="ListParagraph"/>
        <w:numPr>
          <w:ilvl w:val="0"/>
          <w:numId w:val="4"/>
        </w:numPr>
      </w:pPr>
      <w:r>
        <w:t>The report will be sent to an email address specified</w:t>
      </w:r>
    </w:p>
    <w:p w:rsidR="00E509F9" w:rsidRPr="003C306B" w:rsidRDefault="00E509F9" w:rsidP="005E2B07">
      <w:pPr>
        <w:pStyle w:val="ListParagraph"/>
      </w:pPr>
    </w:p>
    <w:sectPr w:rsidR="00E509F9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664" w:rsidRDefault="00DD5664" w:rsidP="008C464F">
      <w:pPr>
        <w:spacing w:after="0" w:line="240" w:lineRule="auto"/>
      </w:pPr>
      <w:r>
        <w:separator/>
      </w:r>
    </w:p>
  </w:endnote>
  <w:endnote w:type="continuationSeparator" w:id="0">
    <w:p w:rsidR="00DD5664" w:rsidRDefault="00DD5664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DD56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DD56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DD56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664" w:rsidRDefault="00DD5664" w:rsidP="008C464F">
      <w:pPr>
        <w:spacing w:after="0" w:line="240" w:lineRule="auto"/>
      </w:pPr>
      <w:r>
        <w:separator/>
      </w:r>
    </w:p>
  </w:footnote>
  <w:footnote w:type="continuationSeparator" w:id="0">
    <w:p w:rsidR="00DD5664" w:rsidRDefault="00DD5664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DD56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DD56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DD56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6f1305aa-332d-42c6-bdda-374ccd3e6444"/>
    <w:docVar w:name="WR_TAGS0" w:val="&lt;11.1.15.0:22&gt;eJyzKUlML1YoSy0qzszPs1Wy1DNQUtC3AwA="/>
  </w:docVars>
  <w:rsids>
    <w:rsidRoot w:val="00DF57F5"/>
    <w:rsid w:val="000239C1"/>
    <w:rsid w:val="00056C71"/>
    <w:rsid w:val="00082D7F"/>
    <w:rsid w:val="000E570E"/>
    <w:rsid w:val="000F304A"/>
    <w:rsid w:val="001361AE"/>
    <w:rsid w:val="0016002C"/>
    <w:rsid w:val="00173F75"/>
    <w:rsid w:val="001D77F1"/>
    <w:rsid w:val="0025318F"/>
    <w:rsid w:val="00273DE7"/>
    <w:rsid w:val="00370E56"/>
    <w:rsid w:val="00371671"/>
    <w:rsid w:val="003C306B"/>
    <w:rsid w:val="00445BA4"/>
    <w:rsid w:val="00446C61"/>
    <w:rsid w:val="00481EEB"/>
    <w:rsid w:val="005E2B07"/>
    <w:rsid w:val="005F35CE"/>
    <w:rsid w:val="0066576F"/>
    <w:rsid w:val="00763CC2"/>
    <w:rsid w:val="007E3B10"/>
    <w:rsid w:val="007E4C55"/>
    <w:rsid w:val="00831E40"/>
    <w:rsid w:val="00846F7D"/>
    <w:rsid w:val="008C464F"/>
    <w:rsid w:val="009264F4"/>
    <w:rsid w:val="009F323D"/>
    <w:rsid w:val="00A032B1"/>
    <w:rsid w:val="00A6327D"/>
    <w:rsid w:val="00AB6B81"/>
    <w:rsid w:val="00AE1EA9"/>
    <w:rsid w:val="00BD6B35"/>
    <w:rsid w:val="00BE43E4"/>
    <w:rsid w:val="00BE644A"/>
    <w:rsid w:val="00C07351"/>
    <w:rsid w:val="00C32CCD"/>
    <w:rsid w:val="00CA0C64"/>
    <w:rsid w:val="00D70C9F"/>
    <w:rsid w:val="00D83AAA"/>
    <w:rsid w:val="00DA3338"/>
    <w:rsid w:val="00DC1BD7"/>
    <w:rsid w:val="00DD5664"/>
    <w:rsid w:val="00DF57F5"/>
    <w:rsid w:val="00DF625D"/>
    <w:rsid w:val="00E509F9"/>
    <w:rsid w:val="00E6257D"/>
    <w:rsid w:val="00EB6E4C"/>
    <w:rsid w:val="00EE1E56"/>
    <w:rsid w:val="00EE2869"/>
    <w:rsid w:val="00F056FB"/>
    <w:rsid w:val="00F373E4"/>
    <w:rsid w:val="00F66530"/>
    <w:rsid w:val="00F966D2"/>
    <w:rsid w:val="00FD6F9D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53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37</cp:revision>
  <cp:lastPrinted>2012-06-12T21:02:00Z</cp:lastPrinted>
  <dcterms:created xsi:type="dcterms:W3CDTF">2012-06-01T15:42:00Z</dcterms:created>
  <dcterms:modified xsi:type="dcterms:W3CDTF">2012-06-12T21:02:00Z</dcterms:modified>
</cp:coreProperties>
</file>