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656773" w:rsidP="008C464F">
      <w:pPr>
        <w:pStyle w:val="Title"/>
      </w:pPr>
      <w:r>
        <w:t>Installing Oracle Connector</w:t>
      </w:r>
    </w:p>
    <w:p w:rsidR="008C464F" w:rsidRDefault="008C464F" w:rsidP="008C464F">
      <w:pPr>
        <w:pStyle w:val="Heading1"/>
      </w:pPr>
      <w:r>
        <w:t>Overview</w:t>
      </w:r>
    </w:p>
    <w:p w:rsidR="00DF57F5" w:rsidRDefault="00656773" w:rsidP="008C464F">
      <w:r>
        <w:t>If you are having problems with your Oracle connector these are some helpful steps that might fix your problem.</w:t>
      </w:r>
    </w:p>
    <w:p w:rsidR="008C464F" w:rsidRDefault="008C464F" w:rsidP="008C464F">
      <w:pPr>
        <w:pStyle w:val="Heading1"/>
      </w:pPr>
      <w:r>
        <w:t>Requirements</w:t>
      </w:r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Windward Reports </w:t>
      </w:r>
      <w:r w:rsidR="00446C61">
        <w:t xml:space="preserve">.Net </w:t>
      </w:r>
      <w:r>
        <w:t xml:space="preserve">Engine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8" w:history="1">
        <w:r w:rsidRPr="00FA5DB8">
          <w:rPr>
            <w:rStyle w:val="Hyperlink"/>
          </w:rPr>
          <w:t>http://www.windward.net/downloads.php</w:t>
        </w:r>
      </w:hyperlink>
    </w:p>
    <w:p w:rsidR="000239C1" w:rsidRDefault="000120AF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9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F373E4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Visual Studio </w:t>
      </w:r>
    </w:p>
    <w:p w:rsidR="00410AF4" w:rsidRDefault="00410AF4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Oracle Connector</w:t>
      </w:r>
    </w:p>
    <w:p w:rsidR="00130C00" w:rsidRDefault="00130C00" w:rsidP="00130C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10" w:history="1">
        <w:r>
          <w:rPr>
            <w:rStyle w:val="Hyperlink"/>
          </w:rPr>
          <w:t>Oracle Installation Tutorial</w:t>
        </w:r>
      </w:hyperlink>
    </w:p>
    <w:p w:rsidR="008C464F" w:rsidRDefault="008C464F" w:rsidP="008C464F">
      <w:pPr>
        <w:pStyle w:val="Heading1"/>
      </w:pPr>
      <w:r>
        <w:t>Tutorial</w:t>
      </w:r>
    </w:p>
    <w:p w:rsidR="00130C00" w:rsidRDefault="00130C00" w:rsidP="00130C00">
      <w:pPr>
        <w:pStyle w:val="Heading3"/>
      </w:pPr>
      <w:r>
        <w:t>Installing the connector</w:t>
      </w:r>
    </w:p>
    <w:p w:rsidR="00130C00" w:rsidRDefault="00130C00" w:rsidP="00130C00">
      <w:pPr>
        <w:pStyle w:val="ms-rteelement-p"/>
      </w:pPr>
      <w:r>
        <w:t xml:space="preserve">There are three different providers to choose from when connecting to an Oracle database from AutoTag or the .NET engine: ODP.NET, </w:t>
      </w:r>
      <w:proofErr w:type="spellStart"/>
      <w:r>
        <w:t>OleDB</w:t>
      </w:r>
      <w:proofErr w:type="spellEnd"/>
      <w:r>
        <w:t>, or ODBC.  We strongly suggest using the ODP.NET provider since it provides more functionality.</w:t>
      </w:r>
    </w:p>
    <w:p w:rsidR="00130C00" w:rsidRDefault="00130C00" w:rsidP="00130C00">
      <w:pPr>
        <w:pStyle w:val="ms-rteelement-p"/>
      </w:pPr>
      <w:r>
        <w:t>There are two separate installers, depending on where you are connecting to Oracle from (these are the newest installers as of 10/19/2010):</w:t>
      </w:r>
    </w:p>
    <w:p w:rsidR="00130C00" w:rsidRDefault="00130C00" w:rsidP="00130C0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AutoTag (2000 to 2007; 2010 x86) or .NET engine on a 32-bit OS: </w:t>
      </w:r>
    </w:p>
    <w:p w:rsidR="00130C00" w:rsidRDefault="00130C00" w:rsidP="00130C0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Oracle Database 11g Release 2 Client (11.2.0.1.0) for Microsoft Windows (32-bit)</w:t>
      </w:r>
    </w:p>
    <w:p w:rsidR="00130C00" w:rsidRDefault="00130C00" w:rsidP="00130C0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win32_11gR2_client.zip (684,581,290 bytes)</w:t>
      </w:r>
    </w:p>
    <w:p w:rsidR="00130C00" w:rsidRDefault="00130C00" w:rsidP="00130C00">
      <w:pPr>
        <w:numPr>
          <w:ilvl w:val="1"/>
          <w:numId w:val="5"/>
        </w:numPr>
        <w:spacing w:before="100" w:beforeAutospacing="1" w:after="100" w:afterAutospacing="1" w:line="240" w:lineRule="auto"/>
      </w:pPr>
      <w:hyperlink r:id="rId11" w:tgtFrame="_blank" w:tooltip="http://www.oracle.com/technetwork/database/enterprise-edition/downloads/112010-win32soft-098987.html" w:history="1">
        <w:r>
          <w:rPr>
            <w:rStyle w:val="Hyperlink"/>
            <w:color w:val="0066CC"/>
          </w:rPr>
          <w:t>Download link on Oracle.com</w:t>
        </w:r>
      </w:hyperlink>
    </w:p>
    <w:p w:rsidR="00130C00" w:rsidRDefault="00130C00" w:rsidP="00130C0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AutoTag (2010 x64) or .NET engine on a 64-bit OS: </w:t>
      </w:r>
    </w:p>
    <w:p w:rsidR="00130C00" w:rsidRDefault="00130C00" w:rsidP="00130C0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Oracle Database 11g Release 2 Client (11.2.0.1.0) for Microsoft Windows (x64)</w:t>
      </w:r>
    </w:p>
    <w:p w:rsidR="00130C00" w:rsidRDefault="00130C00" w:rsidP="00130C0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win64_11gR2_client.zip (615,698,264 bytes) (</w:t>
      </w:r>
      <w:proofErr w:type="spellStart"/>
      <w:r>
        <w:t>cksum</w:t>
      </w:r>
      <w:proofErr w:type="spellEnd"/>
      <w:r>
        <w:t xml:space="preserve"> - 2947608743)</w:t>
      </w:r>
    </w:p>
    <w:p w:rsidR="00130C00" w:rsidRDefault="00130C00" w:rsidP="00130C00">
      <w:pPr>
        <w:numPr>
          <w:ilvl w:val="1"/>
          <w:numId w:val="5"/>
        </w:numPr>
        <w:spacing w:before="100" w:beforeAutospacing="1" w:after="100" w:afterAutospacing="1" w:line="240" w:lineRule="auto"/>
      </w:pPr>
      <w:hyperlink r:id="rId12" w:tgtFrame="_blank" w:tooltip="http://www.oracle.com/technetwork/database/enterprise-edition/downloads/112010-win64soft-094461.html" w:history="1">
        <w:r>
          <w:rPr>
            <w:rStyle w:val="Hyperlink"/>
            <w:color w:val="0066CC"/>
          </w:rPr>
          <w:t>Download link on Oracle.com</w:t>
        </w:r>
      </w:hyperlink>
    </w:p>
    <w:p w:rsidR="00130C00" w:rsidRDefault="00130C00" w:rsidP="00130C00">
      <w:pPr>
        <w:pStyle w:val="ms-rteelement-p"/>
      </w:pPr>
      <w:r>
        <w:t>If you have problems with either of the above links, a copy of the installers can also be found here</w:t>
      </w:r>
    </w:p>
    <w:p w:rsidR="00130C00" w:rsidRDefault="00130C00" w:rsidP="00130C0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3" w:tgtFrame="_blank" w:tooltip="http://www.windward.net/datasources/Oracle/win32_11gR2_client.zip" w:history="1">
        <w:r>
          <w:rPr>
            <w:rStyle w:val="Hyperlink"/>
            <w:color w:val="0066CC"/>
          </w:rPr>
          <w:t>​win32_11gR2_client.zip (652 MB)</w:t>
        </w:r>
      </w:hyperlink>
    </w:p>
    <w:p w:rsidR="00130C00" w:rsidRDefault="00130C00" w:rsidP="00130C00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4" w:tgtFrame="_blank" w:tooltip="http://www.windward.net/datasources/Oracle/win64_11gR1_client.zip" w:history="1">
        <w:r>
          <w:rPr>
            <w:rStyle w:val="Hyperlink"/>
            <w:color w:val="0066CC"/>
          </w:rPr>
          <w:t>win64_11gR1_client.zip (457 MB)​</w:t>
        </w:r>
      </w:hyperlink>
    </w:p>
    <w:p w:rsidR="00130C00" w:rsidRDefault="00130C00" w:rsidP="00130C00">
      <w:pPr>
        <w:pStyle w:val="ms-rteelement-p"/>
      </w:pPr>
      <w:r>
        <w:lastRenderedPageBreak/>
        <w:t> </w:t>
      </w:r>
    </w:p>
    <w:p w:rsidR="00130C00" w:rsidRDefault="00130C00" w:rsidP="00130C00">
      <w:pPr>
        <w:pStyle w:val="ms-rteelement-p"/>
      </w:pPr>
      <w:r>
        <w:rPr>
          <w:rStyle w:val="Emphasis"/>
        </w:rPr>
        <w:t>Instal</w:t>
      </w:r>
      <w:r>
        <w:rPr>
          <w:rStyle w:val="Emphasis"/>
        </w:rPr>
        <w:t>lation:</w:t>
      </w:r>
    </w:p>
    <w:p w:rsidR="00130C00" w:rsidRDefault="00130C00" w:rsidP="00130C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Unzip the file and double-click on setup.exe to begin the install.</w:t>
      </w:r>
    </w:p>
    <w:p w:rsidR="00130C00" w:rsidRDefault="00130C00" w:rsidP="00130C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You will be greeted by the Welcome </w:t>
      </w:r>
      <w:r>
        <w:t>screen.  Click the Next button.</w:t>
      </w:r>
    </w:p>
    <w:p w:rsidR="00130C00" w:rsidRDefault="00130C00" w:rsidP="00130C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Choose where you want the installer files to go.  You can leave i</w:t>
      </w:r>
      <w:r>
        <w:t>t as the default in most cases.</w:t>
      </w:r>
    </w:p>
    <w:p w:rsidR="00130C00" w:rsidRDefault="00130C00" w:rsidP="00130C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Choose 'C</w:t>
      </w:r>
      <w:r>
        <w:t>ustom' for the type of install.</w:t>
      </w:r>
    </w:p>
    <w:p w:rsidR="00130C00" w:rsidRDefault="00130C00" w:rsidP="00130C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Set the install location.  You can leave i</w:t>
      </w:r>
      <w:r>
        <w:t>t as the default in most cases.</w:t>
      </w:r>
    </w:p>
    <w:p w:rsidR="00130C00" w:rsidRDefault="00130C00" w:rsidP="00130C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The installer checks for pre-requisites.  You may get two errors here if you are running a newer operating system, such as Windows 7.  If so, manually place a checkmark in the first two rows to continue the install.  Thi</w:t>
      </w:r>
      <w:r>
        <w:t>s will still install correctly.</w:t>
      </w:r>
      <w:r w:rsidR="006327AF">
        <w:t xml:space="preserve"> If you get a warning about your PATH being too big you can also ignore this error.</w:t>
      </w:r>
      <w:bookmarkStart w:id="0" w:name="_GoBack"/>
      <w:bookmarkEnd w:id="0"/>
    </w:p>
    <w:p w:rsidR="00130C00" w:rsidRDefault="00130C00" w:rsidP="00130C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You will now be prompted for which components to install.  Check the "Oracle Windows Interfaces" box and make sure the ODBC, OLE DB, and .</w:t>
      </w:r>
      <w:r>
        <w:t>NET data providers are checked.</w:t>
      </w:r>
    </w:p>
    <w:p w:rsidR="00130C00" w:rsidRDefault="00130C00" w:rsidP="00130C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Select a service port.  You can leave it as the defa</w:t>
      </w:r>
      <w:r>
        <w:t>ult in most cases.</w:t>
      </w:r>
    </w:p>
    <w:p w:rsidR="00130C00" w:rsidRDefault="00130C00" w:rsidP="00130C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Review the summary.  Click Ins</w:t>
      </w:r>
      <w:r>
        <w:t>tall to begin the installation.</w:t>
      </w:r>
    </w:p>
    <w:p w:rsidR="00130C00" w:rsidRDefault="00130C00" w:rsidP="00130C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When it as finished installing, you </w:t>
      </w:r>
      <w:r>
        <w:t>will be met with an End screen.</w:t>
      </w:r>
    </w:p>
    <w:p w:rsidR="00130C00" w:rsidRDefault="00130C00" w:rsidP="00130C00">
      <w:pPr>
        <w:pStyle w:val="Heading3"/>
      </w:pPr>
      <w:r>
        <w:t>Connecting to your Oracle database</w:t>
      </w:r>
    </w:p>
    <w:p w:rsidR="00130C00" w:rsidRDefault="00130C00" w:rsidP="006327AF">
      <w:pPr>
        <w:spacing w:after="0"/>
        <w:rPr>
          <w:rFonts w:asciiTheme="majorHAnsi" w:eastAsiaTheme="majorEastAsia" w:hAnsiTheme="majorHAnsi" w:cstheme="majorBidi"/>
          <w:b/>
          <w:bCs/>
          <w:iCs/>
          <w:color w:val="4F81BD" w:themeColor="accent1"/>
        </w:rPr>
      </w:pPr>
    </w:p>
    <w:p w:rsidR="00130C00" w:rsidRDefault="00130C00" w:rsidP="00130C00">
      <w:pPr>
        <w:rPr>
          <w:rFonts w:eastAsiaTheme="majorEastAsia" w:cstheme="minorHAnsi"/>
          <w:bCs/>
          <w:iCs/>
        </w:rPr>
      </w:pPr>
      <w:r>
        <w:rPr>
          <w:rFonts w:asciiTheme="majorHAnsi" w:eastAsiaTheme="majorEastAsia" w:hAnsiTheme="majorHAnsi" w:cstheme="majorBidi"/>
          <w:b/>
          <w:bCs/>
          <w:iCs/>
          <w:color w:val="4F81BD" w:themeColor="accent1"/>
        </w:rPr>
        <w:tab/>
      </w:r>
      <w:r w:rsidRPr="00130C00">
        <w:rPr>
          <w:rFonts w:eastAsiaTheme="majorEastAsia" w:cstheme="minorHAnsi"/>
          <w:bCs/>
          <w:iCs/>
        </w:rPr>
        <w:t xml:space="preserve">Here is </w:t>
      </w:r>
      <w:r>
        <w:rPr>
          <w:rFonts w:eastAsiaTheme="majorEastAsia" w:cstheme="minorHAnsi"/>
          <w:bCs/>
          <w:iCs/>
        </w:rPr>
        <w:t>a sample connection string you can use to test your connector:</w:t>
      </w:r>
    </w:p>
    <w:p w:rsidR="00130C00" w:rsidRDefault="00130C00" w:rsidP="00130C00">
      <w:pPr>
        <w:ind w:left="720"/>
      </w:pPr>
      <w:r>
        <w:t>"DATA SOURCE=oracle.windward.net:1521</w:t>
      </w:r>
      <w:proofErr w:type="gramStart"/>
      <w:r>
        <w:t>;USER</w:t>
      </w:r>
      <w:proofErr w:type="gramEnd"/>
      <w:r>
        <w:t xml:space="preserve"> ID=</w:t>
      </w:r>
      <w:proofErr w:type="spellStart"/>
      <w:r>
        <w:t>hr;PASSWORD</w:t>
      </w:r>
      <w:proofErr w:type="spellEnd"/>
      <w:r>
        <w:t>=</w:t>
      </w:r>
      <w:proofErr w:type="spellStart"/>
      <w:r>
        <w:t>hr;PERSIST</w:t>
      </w:r>
      <w:proofErr w:type="spellEnd"/>
      <w:r>
        <w:t xml:space="preserve"> SECURITY INFO=True"</w:t>
      </w:r>
    </w:p>
    <w:p w:rsidR="00084543" w:rsidRDefault="00084543" w:rsidP="00084543">
      <w:pPr>
        <w:pStyle w:val="Heading3"/>
      </w:pPr>
      <w:r>
        <w:t>Still having problems?</w:t>
      </w:r>
    </w:p>
    <w:p w:rsidR="00084543" w:rsidRDefault="00084543" w:rsidP="006327AF">
      <w:pPr>
        <w:spacing w:after="0"/>
      </w:pPr>
      <w:r>
        <w:tab/>
      </w:r>
    </w:p>
    <w:p w:rsidR="00084543" w:rsidRPr="00084543" w:rsidRDefault="00084543" w:rsidP="00084543">
      <w:r>
        <w:tab/>
        <w:t>You may have to use the 32-bit connector in Visual Studio even if you have a 64-bit OS.</w:t>
      </w:r>
    </w:p>
    <w:p w:rsidR="00084543" w:rsidRPr="00130C00" w:rsidRDefault="00084543" w:rsidP="00084543">
      <w:pPr>
        <w:rPr>
          <w:rFonts w:cstheme="minorHAnsi"/>
        </w:rPr>
      </w:pPr>
    </w:p>
    <w:sectPr w:rsidR="00084543" w:rsidRPr="00130C0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0AF" w:rsidRDefault="000120AF" w:rsidP="008C464F">
      <w:pPr>
        <w:spacing w:after="0" w:line="240" w:lineRule="auto"/>
      </w:pPr>
      <w:r>
        <w:separator/>
      </w:r>
    </w:p>
  </w:endnote>
  <w:endnote w:type="continuationSeparator" w:id="0">
    <w:p w:rsidR="000120AF" w:rsidRDefault="000120AF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0120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0120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0120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0AF" w:rsidRDefault="000120AF" w:rsidP="008C464F">
      <w:pPr>
        <w:spacing w:after="0" w:line="240" w:lineRule="auto"/>
      </w:pPr>
      <w:r>
        <w:separator/>
      </w:r>
    </w:p>
  </w:footnote>
  <w:footnote w:type="continuationSeparator" w:id="0">
    <w:p w:rsidR="000120AF" w:rsidRDefault="000120AF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0120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0120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0120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2C212F"/>
    <w:multiLevelType w:val="multilevel"/>
    <w:tmpl w:val="97BE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EB549C"/>
    <w:multiLevelType w:val="multilevel"/>
    <w:tmpl w:val="76A0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D3092C"/>
    <w:multiLevelType w:val="multilevel"/>
    <w:tmpl w:val="04B8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B7617E"/>
    <w:multiLevelType w:val="multilevel"/>
    <w:tmpl w:val="B6D0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92986ae0-4c84-460f-be91-095c0c363cf2"/>
    <w:docVar w:name="WR_TAGS0" w:val="&lt;11.1.15.0:22&gt;eJyzKUlML1YoSy0qzszPs1Wy1DNQUtC3AwA="/>
  </w:docVars>
  <w:rsids>
    <w:rsidRoot w:val="00DF57F5"/>
    <w:rsid w:val="000120AF"/>
    <w:rsid w:val="000239C1"/>
    <w:rsid w:val="00056C71"/>
    <w:rsid w:val="00064BB7"/>
    <w:rsid w:val="000766B4"/>
    <w:rsid w:val="00082D7F"/>
    <w:rsid w:val="000836BA"/>
    <w:rsid w:val="00084543"/>
    <w:rsid w:val="000E570E"/>
    <w:rsid w:val="000F304A"/>
    <w:rsid w:val="0011089C"/>
    <w:rsid w:val="00130C00"/>
    <w:rsid w:val="0016002C"/>
    <w:rsid w:val="00173F75"/>
    <w:rsid w:val="001D77F1"/>
    <w:rsid w:val="001F389C"/>
    <w:rsid w:val="002368CF"/>
    <w:rsid w:val="00273DE7"/>
    <w:rsid w:val="00370E56"/>
    <w:rsid w:val="00371671"/>
    <w:rsid w:val="003C306B"/>
    <w:rsid w:val="00410AF4"/>
    <w:rsid w:val="0041331A"/>
    <w:rsid w:val="00445BA4"/>
    <w:rsid w:val="00446C61"/>
    <w:rsid w:val="00456511"/>
    <w:rsid w:val="00481EEB"/>
    <w:rsid w:val="00536E69"/>
    <w:rsid w:val="00553D17"/>
    <w:rsid w:val="005550DF"/>
    <w:rsid w:val="005E2B07"/>
    <w:rsid w:val="005F35CE"/>
    <w:rsid w:val="006327AF"/>
    <w:rsid w:val="00656773"/>
    <w:rsid w:val="0066576F"/>
    <w:rsid w:val="006E7202"/>
    <w:rsid w:val="00737E04"/>
    <w:rsid w:val="007A6E35"/>
    <w:rsid w:val="007C0EE5"/>
    <w:rsid w:val="007E3B10"/>
    <w:rsid w:val="007E4C55"/>
    <w:rsid w:val="008C464F"/>
    <w:rsid w:val="008E2AC5"/>
    <w:rsid w:val="009264F4"/>
    <w:rsid w:val="00952ED0"/>
    <w:rsid w:val="009F323D"/>
    <w:rsid w:val="00A032B1"/>
    <w:rsid w:val="00AE1EA9"/>
    <w:rsid w:val="00B568DA"/>
    <w:rsid w:val="00BE644A"/>
    <w:rsid w:val="00C5618D"/>
    <w:rsid w:val="00C56B40"/>
    <w:rsid w:val="00C853F9"/>
    <w:rsid w:val="00CA0C64"/>
    <w:rsid w:val="00D10D0C"/>
    <w:rsid w:val="00D3752C"/>
    <w:rsid w:val="00D83AAA"/>
    <w:rsid w:val="00D90F84"/>
    <w:rsid w:val="00D9555B"/>
    <w:rsid w:val="00DA3338"/>
    <w:rsid w:val="00DC1BD7"/>
    <w:rsid w:val="00DC6568"/>
    <w:rsid w:val="00DF57F5"/>
    <w:rsid w:val="00E509F9"/>
    <w:rsid w:val="00E72EE8"/>
    <w:rsid w:val="00EB6E4C"/>
    <w:rsid w:val="00EE1E56"/>
    <w:rsid w:val="00EE2869"/>
    <w:rsid w:val="00EF1574"/>
    <w:rsid w:val="00F056FB"/>
    <w:rsid w:val="00F373E4"/>
    <w:rsid w:val="00F60C90"/>
    <w:rsid w:val="00F65B2E"/>
    <w:rsid w:val="00F66530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C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30C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s-rteelement-p">
    <w:name w:val="ms-rteelement-p"/>
    <w:basedOn w:val="Normal"/>
    <w:rsid w:val="00130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0C0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C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30C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s-rteelement-p">
    <w:name w:val="ms-rteelement-p"/>
    <w:basedOn w:val="Normal"/>
    <w:rsid w:val="00130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0C0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0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hyperlink" Target="http://www.windward.net/datasources/Oracle/win32_11gR2_client.zip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database/enterprise-edition/downloads/112010-win64soft-094461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database/enterprise-edition/downloads/112010-win32soft-098987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o%09http:/wiki.windward.net/AutoTag/03AutoTag_Users_Guide/02Data_Sources_and_Connecting_to_Your_Data/Types_of_Datasources/Oracl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iki.windward.net/02.NET_Engine/.NET_System_Administrators_Guide/02Installation_.NET_System_Administrators_Guide/Installing_the_.NET_Engine" TargetMode="External"/><Relationship Id="rId14" Type="http://schemas.openxmlformats.org/officeDocument/2006/relationships/hyperlink" Target="http://www.windward.net/datasources/Oracle/win64_11gR1_client.zip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16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Studios, Inc.</Company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Matthaus A. Wesemann</cp:lastModifiedBy>
  <cp:revision>11</cp:revision>
  <cp:lastPrinted>2012-06-12T19:29:00Z</cp:lastPrinted>
  <dcterms:created xsi:type="dcterms:W3CDTF">2012-06-12T19:13:00Z</dcterms:created>
  <dcterms:modified xsi:type="dcterms:W3CDTF">2012-06-12T19:29:00Z</dcterms:modified>
</cp:coreProperties>
</file>