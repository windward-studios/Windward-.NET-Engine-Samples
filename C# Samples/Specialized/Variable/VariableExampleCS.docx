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64F" w:rsidRDefault="00C32CCD" w:rsidP="008C464F">
      <w:pPr>
        <w:pStyle w:val="Title"/>
      </w:pPr>
      <w:r>
        <w:t xml:space="preserve">Running the C# </w:t>
      </w:r>
      <w:r w:rsidR="00910296">
        <w:t>Variable</w:t>
      </w:r>
      <w:r>
        <w:t xml:space="preserve"> Example</w:t>
      </w:r>
    </w:p>
    <w:p w:rsidR="008C464F" w:rsidRDefault="008C464F" w:rsidP="008C464F">
      <w:pPr>
        <w:pStyle w:val="Heading1"/>
      </w:pPr>
      <w:r>
        <w:t>Overview</w:t>
      </w:r>
    </w:p>
    <w:p w:rsidR="00DF57F5" w:rsidRPr="002C444B" w:rsidRDefault="00F57D08" w:rsidP="00E625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This example shows how to input variables from inside of the e</w:t>
      </w:r>
      <w:r>
        <w:rPr>
          <w:rFonts w:ascii="Calibri" w:hAnsi="Calibri" w:cs="Calibri"/>
        </w:rPr>
        <w:t>ngine</w:t>
      </w:r>
      <w:r w:rsidR="00072E6B">
        <w:rPr>
          <w:rFonts w:ascii="Calibri" w:hAnsi="Calibri" w:cs="Calibri"/>
        </w:rPr>
        <w:t xml:space="preserve"> by using a </w:t>
      </w:r>
      <w:r w:rsidR="00072E6B" w:rsidRPr="002C444B">
        <w:rPr>
          <w:rFonts w:ascii="Calibri" w:hAnsi="Calibri" w:cs="Calibri"/>
        </w:rPr>
        <w:t>KeyPairDictionary</w:t>
      </w:r>
      <w:r w:rsidR="00AE1EA9" w:rsidRPr="002C444B">
        <w:rPr>
          <w:rFonts w:ascii="Calibri" w:hAnsi="Calibri" w:cs="Calibri"/>
        </w:rPr>
        <w:t>.</w:t>
      </w:r>
    </w:p>
    <w:p w:rsidR="008C464F" w:rsidRDefault="008C464F" w:rsidP="008C464F">
      <w:pPr>
        <w:pStyle w:val="Heading1"/>
      </w:pPr>
      <w:r>
        <w:t>Requirements</w:t>
      </w:r>
    </w:p>
    <w:p w:rsidR="000239C1" w:rsidRDefault="000239C1" w:rsidP="000239C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Windward Reports </w:t>
      </w:r>
      <w:r w:rsidR="00446C61">
        <w:t xml:space="preserve">.Net </w:t>
      </w:r>
      <w:r>
        <w:t xml:space="preserve">Engine </w:t>
      </w:r>
    </w:p>
    <w:p w:rsidR="000239C1" w:rsidRDefault="000239C1" w:rsidP="000239C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Available from </w:t>
      </w:r>
      <w:hyperlink r:id="rId8" w:history="1">
        <w:r w:rsidRPr="00FA5DB8">
          <w:rPr>
            <w:rStyle w:val="Hyperlink"/>
          </w:rPr>
          <w:t>http://www.windward.net/downloads.php</w:t>
        </w:r>
      </w:hyperlink>
    </w:p>
    <w:p w:rsidR="000239C1" w:rsidRDefault="00E77F43" w:rsidP="000239C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hyperlink r:id="rId9" w:history="1">
        <w:r w:rsidR="000239C1" w:rsidRPr="000239C1">
          <w:rPr>
            <w:rStyle w:val="Hyperlink"/>
          </w:rPr>
          <w:t>Installation Tutorial</w:t>
        </w:r>
      </w:hyperlink>
    </w:p>
    <w:p w:rsidR="000239C1" w:rsidRDefault="00F373E4" w:rsidP="000239C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Visual Studio </w:t>
      </w:r>
    </w:p>
    <w:p w:rsidR="008C464F" w:rsidRDefault="008C464F" w:rsidP="008C464F">
      <w:pPr>
        <w:pStyle w:val="Heading1"/>
      </w:pPr>
      <w:r>
        <w:t>Tutorial</w:t>
      </w:r>
    </w:p>
    <w:p w:rsidR="003C306B" w:rsidRDefault="003C306B" w:rsidP="003C306B">
      <w:pPr>
        <w:pStyle w:val="Heading2"/>
      </w:pPr>
      <w:r w:rsidRPr="003C306B">
        <w:t xml:space="preserve">Step One: Open the </w:t>
      </w:r>
      <w:r w:rsidR="00934081">
        <w:t>Variable</w:t>
      </w:r>
      <w:r w:rsidRPr="003C306B">
        <w:t xml:space="preserve"> Project</w:t>
      </w:r>
    </w:p>
    <w:p w:rsidR="003C306B" w:rsidRPr="003C306B" w:rsidRDefault="003C306B" w:rsidP="003C306B">
      <w:pPr>
        <w:numPr>
          <w:ilvl w:val="0"/>
          <w:numId w:val="3"/>
        </w:numPr>
        <w:contextualSpacing/>
      </w:pPr>
      <w:r w:rsidRPr="003C306B">
        <w:t xml:space="preserve">Open Catapult. (Found under Start -&gt; All Programs -&gt; Windward Studios -&gt; Windward Reports </w:t>
      </w:r>
      <w:r w:rsidR="00173F75">
        <w:t>.Net</w:t>
      </w:r>
      <w:r w:rsidRPr="003C306B">
        <w:t xml:space="preserve"> Engine -&gt; </w:t>
      </w:r>
      <w:r w:rsidR="00E509F9">
        <w:rPr>
          <w:rFonts w:ascii="Tahoma" w:hAnsi="Tahoma" w:cs="Tahoma"/>
          <w:color w:val="000000"/>
          <w:sz w:val="20"/>
          <w:szCs w:val="20"/>
        </w:rPr>
        <w:t>Catapult - Windward Sample Programs</w:t>
      </w:r>
      <w:r w:rsidRPr="003C306B">
        <w:t>)</w:t>
      </w:r>
    </w:p>
    <w:p w:rsidR="003C306B" w:rsidRDefault="003C306B" w:rsidP="0025318F">
      <w:pPr>
        <w:numPr>
          <w:ilvl w:val="0"/>
          <w:numId w:val="3"/>
        </w:numPr>
        <w:contextualSpacing/>
      </w:pPr>
      <w:r w:rsidRPr="003C306B">
        <w:t xml:space="preserve">In the Catapult Menu, click the </w:t>
      </w:r>
      <w:r w:rsidR="00173F75">
        <w:t xml:space="preserve">C# </w:t>
      </w:r>
      <w:r w:rsidR="00934081">
        <w:t>Variable</w:t>
      </w:r>
      <w:r w:rsidR="00F66530">
        <w:t xml:space="preserve"> </w:t>
      </w:r>
      <w:r w:rsidRPr="003C306B">
        <w:t>Tab.</w:t>
      </w:r>
      <w:r w:rsidR="00F056FB">
        <w:t xml:space="preserve"> It will open</w:t>
      </w:r>
      <w:bookmarkStart w:id="0" w:name="_GoBack"/>
      <w:bookmarkEnd w:id="0"/>
      <w:r w:rsidR="00F056FB">
        <w:t xml:space="preserve"> a Visual Studio </w:t>
      </w:r>
      <w:r w:rsidR="000E570E">
        <w:t>solution</w:t>
      </w:r>
    </w:p>
    <w:p w:rsidR="003C306B" w:rsidRDefault="003C306B" w:rsidP="003C306B">
      <w:pPr>
        <w:pStyle w:val="Heading2"/>
      </w:pPr>
      <w:r>
        <w:t>Step Two: Run the code</w:t>
      </w:r>
    </w:p>
    <w:p w:rsidR="003C306B" w:rsidRDefault="003C306B" w:rsidP="003C306B">
      <w:pPr>
        <w:pStyle w:val="ListParagraph"/>
        <w:numPr>
          <w:ilvl w:val="0"/>
          <w:numId w:val="4"/>
        </w:numPr>
      </w:pPr>
      <w:r w:rsidRPr="003C306B">
        <w:t xml:space="preserve">On the toolbar on the top of the </w:t>
      </w:r>
      <w:r w:rsidR="00F056FB">
        <w:t>Visual Studio</w:t>
      </w:r>
      <w:r w:rsidRPr="003C306B">
        <w:t xml:space="preserve"> window, click the </w:t>
      </w:r>
      <w:r w:rsidR="00EE1E56">
        <w:t>Debug</w:t>
      </w:r>
      <w:r w:rsidRPr="003C306B">
        <w:t xml:space="preserve"> icon</w:t>
      </w:r>
      <w:r w:rsidR="00F056FB">
        <w:t>.</w:t>
      </w:r>
    </w:p>
    <w:p w:rsidR="007E3B10" w:rsidRPr="00F66530" w:rsidRDefault="007E3B10" w:rsidP="003C306B">
      <w:pPr>
        <w:pStyle w:val="ListParagraph"/>
        <w:numPr>
          <w:ilvl w:val="0"/>
          <w:numId w:val="4"/>
        </w:numPr>
      </w:pPr>
      <w:r>
        <w:rPr>
          <w:rFonts w:ascii="TT15Ct00" w:hAnsi="TT15Ct00" w:cs="TT15Ct00"/>
        </w:rPr>
        <w:t>The code will run in a command line, and then automatically close.</w:t>
      </w:r>
    </w:p>
    <w:p w:rsidR="00651424" w:rsidRPr="00651424" w:rsidRDefault="00651424" w:rsidP="0065142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1424">
        <w:rPr>
          <w:rFonts w:ascii="Calibri" w:hAnsi="Calibri" w:cs="Calibri"/>
        </w:rPr>
        <w:t xml:space="preserve">In the </w:t>
      </w:r>
      <w:r w:rsidR="00605329">
        <w:rPr>
          <w:rFonts w:ascii="Calibri" w:hAnsi="Calibri" w:cs="Calibri"/>
        </w:rPr>
        <w:t>Variable</w:t>
      </w:r>
      <w:r w:rsidRPr="00651424">
        <w:rPr>
          <w:rFonts w:ascii="Calibri" w:hAnsi="Calibri" w:cs="Calibri"/>
        </w:rPr>
        <w:t xml:space="preserve"> tab in Catapult, click Source Directory.</w:t>
      </w:r>
    </w:p>
    <w:p w:rsidR="00651424" w:rsidRDefault="00651424" w:rsidP="00C02B8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651424">
        <w:rPr>
          <w:rFonts w:ascii="Calibri" w:hAnsi="Calibri" w:cs="Calibri"/>
        </w:rPr>
        <w:t xml:space="preserve">Open the Variable </w:t>
      </w:r>
      <w:r w:rsidR="00950951">
        <w:rPr>
          <w:rFonts w:ascii="Calibri" w:hAnsi="Calibri" w:cs="Calibri"/>
        </w:rPr>
        <w:t>Report</w:t>
      </w:r>
      <w:r w:rsidRPr="00651424">
        <w:rPr>
          <w:rFonts w:ascii="Calibri" w:hAnsi="Calibri" w:cs="Calibri"/>
        </w:rPr>
        <w:t>.pdf file – your report output.</w:t>
      </w:r>
    </w:p>
    <w:p w:rsidR="00950951" w:rsidRPr="00950951" w:rsidRDefault="00950951" w:rsidP="00C02B8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C02B8C">
        <w:rPr>
          <w:rFonts w:ascii="Calibri" w:hAnsi="Calibri" w:cs="Calibri"/>
        </w:rPr>
        <w:t xml:space="preserve">The report is also located in the root of the solution folder under the Samples folder </w:t>
      </w:r>
    </w:p>
    <w:p w:rsidR="00E509F9" w:rsidRPr="00C02B8C" w:rsidRDefault="00651424" w:rsidP="00651424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Change the number on this line “</w:t>
      </w:r>
      <w:proofErr w:type="spellStart"/>
      <w:proofErr w:type="gramStart"/>
      <w:r w:rsidR="00C02B8C" w:rsidRPr="00C02B8C">
        <w:rPr>
          <w:rFonts w:ascii="Calibri" w:hAnsi="Calibri" w:cs="Calibri"/>
        </w:rPr>
        <w:t>map.Add</w:t>
      </w:r>
      <w:proofErr w:type="spellEnd"/>
      <w:r w:rsidR="00C02B8C" w:rsidRPr="00C02B8C">
        <w:rPr>
          <w:rFonts w:ascii="Calibri" w:hAnsi="Calibri" w:cs="Calibri"/>
        </w:rPr>
        <w:t>(</w:t>
      </w:r>
      <w:proofErr w:type="gramEnd"/>
      <w:r w:rsidR="00C02B8C" w:rsidRPr="00C02B8C">
        <w:rPr>
          <w:rFonts w:ascii="Calibri" w:hAnsi="Calibri" w:cs="Calibri"/>
        </w:rPr>
        <w:t>"order", 10537)</w:t>
      </w:r>
      <w:r w:rsidR="00C845FA">
        <w:rPr>
          <w:rFonts w:ascii="Calibri" w:hAnsi="Calibri" w:cs="Calibri"/>
        </w:rPr>
        <w:t>;</w:t>
      </w:r>
      <w:r>
        <w:rPr>
          <w:rFonts w:ascii="Calibri" w:hAnsi="Calibri" w:cs="Calibri"/>
        </w:rPr>
        <w:t>” to change the output.</w:t>
      </w:r>
    </w:p>
    <w:p w:rsidR="00C02B8C" w:rsidRPr="00C02B8C" w:rsidRDefault="00C02B8C" w:rsidP="00C02B8C">
      <w:pPr>
        <w:ind w:left="360"/>
        <w:rPr>
          <w:rFonts w:ascii="Calibri" w:hAnsi="Calibri" w:cs="Calibri"/>
        </w:rPr>
      </w:pPr>
    </w:p>
    <w:sectPr w:rsidR="00C02B8C" w:rsidRPr="00C02B8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F43" w:rsidRDefault="00E77F43" w:rsidP="008C464F">
      <w:pPr>
        <w:spacing w:after="0" w:line="240" w:lineRule="auto"/>
      </w:pPr>
      <w:r>
        <w:separator/>
      </w:r>
    </w:p>
  </w:endnote>
  <w:endnote w:type="continuationSeparator" w:id="0">
    <w:p w:rsidR="00E77F43" w:rsidRDefault="00E77F43" w:rsidP="008C4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15C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E77F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E77F4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E77F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F43" w:rsidRDefault="00E77F43" w:rsidP="008C464F">
      <w:pPr>
        <w:spacing w:after="0" w:line="240" w:lineRule="auto"/>
      </w:pPr>
      <w:r>
        <w:separator/>
      </w:r>
    </w:p>
  </w:footnote>
  <w:footnote w:type="continuationSeparator" w:id="0">
    <w:p w:rsidR="00E77F43" w:rsidRDefault="00E77F43" w:rsidP="008C4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E77F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E77F4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E77F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F069D"/>
    <w:multiLevelType w:val="hybridMultilevel"/>
    <w:tmpl w:val="BF780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4270C"/>
    <w:multiLevelType w:val="multilevel"/>
    <w:tmpl w:val="3B14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5F1ABA"/>
    <w:multiLevelType w:val="hybridMultilevel"/>
    <w:tmpl w:val="FBBA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66E8D"/>
    <w:multiLevelType w:val="multilevel"/>
    <w:tmpl w:val="3B14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R_METADATA_KEY" w:val="91ae2713-2d05-4448-a0b2-cfb82bf2b54d"/>
    <w:docVar w:name="WR_TAGS0" w:val="&lt;11.1.12.0:22&gt;eJyzKUlML1YoSy0qzszPs1Wy1DNQUtC3AwA="/>
  </w:docVars>
  <w:rsids>
    <w:rsidRoot w:val="00DF57F5"/>
    <w:rsid w:val="000239C1"/>
    <w:rsid w:val="00056C71"/>
    <w:rsid w:val="00072E6B"/>
    <w:rsid w:val="00082D7F"/>
    <w:rsid w:val="000E570E"/>
    <w:rsid w:val="000F2CD6"/>
    <w:rsid w:val="000F304A"/>
    <w:rsid w:val="0016002C"/>
    <w:rsid w:val="00173F75"/>
    <w:rsid w:val="001D77F1"/>
    <w:rsid w:val="0025318F"/>
    <w:rsid w:val="00273DE7"/>
    <w:rsid w:val="002C444B"/>
    <w:rsid w:val="00370E56"/>
    <w:rsid w:val="00371671"/>
    <w:rsid w:val="003B0FDE"/>
    <w:rsid w:val="003C306B"/>
    <w:rsid w:val="00445BA4"/>
    <w:rsid w:val="00446C61"/>
    <w:rsid w:val="00481EEB"/>
    <w:rsid w:val="005E2B07"/>
    <w:rsid w:val="005F35CE"/>
    <w:rsid w:val="00605329"/>
    <w:rsid w:val="00651424"/>
    <w:rsid w:val="0066576F"/>
    <w:rsid w:val="006D63A0"/>
    <w:rsid w:val="006E1D6A"/>
    <w:rsid w:val="007E3B10"/>
    <w:rsid w:val="007E4C55"/>
    <w:rsid w:val="00846F7D"/>
    <w:rsid w:val="008C464F"/>
    <w:rsid w:val="00910296"/>
    <w:rsid w:val="009264F4"/>
    <w:rsid w:val="00934081"/>
    <w:rsid w:val="00950951"/>
    <w:rsid w:val="009F323D"/>
    <w:rsid w:val="00A032B1"/>
    <w:rsid w:val="00A6327D"/>
    <w:rsid w:val="00AB6B81"/>
    <w:rsid w:val="00AE1EA9"/>
    <w:rsid w:val="00BA3E3A"/>
    <w:rsid w:val="00BE43E4"/>
    <w:rsid w:val="00BE644A"/>
    <w:rsid w:val="00C02B8C"/>
    <w:rsid w:val="00C32CCD"/>
    <w:rsid w:val="00C845FA"/>
    <w:rsid w:val="00CA0C64"/>
    <w:rsid w:val="00D70C9F"/>
    <w:rsid w:val="00D83AAA"/>
    <w:rsid w:val="00DA3338"/>
    <w:rsid w:val="00DC1BD7"/>
    <w:rsid w:val="00DF57F5"/>
    <w:rsid w:val="00DF625D"/>
    <w:rsid w:val="00E41318"/>
    <w:rsid w:val="00E509F9"/>
    <w:rsid w:val="00E6257D"/>
    <w:rsid w:val="00E77F43"/>
    <w:rsid w:val="00EB6E4C"/>
    <w:rsid w:val="00EE1E56"/>
    <w:rsid w:val="00EE2869"/>
    <w:rsid w:val="00F056FB"/>
    <w:rsid w:val="00F373E4"/>
    <w:rsid w:val="00F57D08"/>
    <w:rsid w:val="00F66530"/>
    <w:rsid w:val="00FD6F9D"/>
    <w:rsid w:val="00FD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4F"/>
    <w:pPr>
      <w:keepNext/>
      <w:keepLines/>
      <w:pBdr>
        <w:top w:val="dotted" w:sz="4" w:space="1" w:color="auto"/>
      </w:pBdr>
      <w:spacing w:before="480" w:after="0"/>
      <w:outlineLvl w:val="0"/>
    </w:pPr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C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0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64F"/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C464F"/>
    <w:pPr>
      <w:spacing w:after="300" w:line="240" w:lineRule="auto"/>
      <w:contextualSpacing/>
    </w:pPr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464F"/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C464F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C464F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8C46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464F"/>
    <w:pPr>
      <w:ind w:left="720"/>
      <w:contextualSpacing/>
    </w:pPr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CA0C64"/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customStyle="1" w:styleId="Code">
    <w:name w:val="Code"/>
    <w:basedOn w:val="Normal"/>
    <w:qFormat/>
    <w:rsid w:val="007E4C55"/>
    <w:pPr>
      <w:shd w:val="clear" w:color="auto" w:fill="F2F2F2" w:themeFill="background1" w:themeFillShade="F2"/>
      <w:spacing w:before="360" w:after="360" w:line="240" w:lineRule="auto"/>
      <w:contextualSpacing/>
    </w:pPr>
    <w:rPr>
      <w:rFonts w:ascii="Courier" w:hAnsi="Courier"/>
      <w:color w:val="080808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0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F373E4"/>
    <w:rPr>
      <w:color w:val="800080" w:themeColor="followedHyperlink"/>
      <w:u w:val="single"/>
    </w:rPr>
  </w:style>
  <w:style w:type="paragraph" w:customStyle="1" w:styleId="Default">
    <w:name w:val="Default"/>
    <w:rsid w:val="009509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4F"/>
    <w:pPr>
      <w:keepNext/>
      <w:keepLines/>
      <w:pBdr>
        <w:top w:val="dotted" w:sz="4" w:space="1" w:color="auto"/>
      </w:pBdr>
      <w:spacing w:before="480" w:after="0"/>
      <w:outlineLvl w:val="0"/>
    </w:pPr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C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0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64F"/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C464F"/>
    <w:pPr>
      <w:spacing w:after="300" w:line="240" w:lineRule="auto"/>
      <w:contextualSpacing/>
    </w:pPr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464F"/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C464F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C464F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8C46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464F"/>
    <w:pPr>
      <w:ind w:left="720"/>
      <w:contextualSpacing/>
    </w:pPr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CA0C64"/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customStyle="1" w:styleId="Code">
    <w:name w:val="Code"/>
    <w:basedOn w:val="Normal"/>
    <w:qFormat/>
    <w:rsid w:val="007E4C55"/>
    <w:pPr>
      <w:shd w:val="clear" w:color="auto" w:fill="F2F2F2" w:themeFill="background1" w:themeFillShade="F2"/>
      <w:spacing w:before="360" w:after="360" w:line="240" w:lineRule="auto"/>
      <w:contextualSpacing/>
    </w:pPr>
    <w:rPr>
      <w:rFonts w:ascii="Courier" w:hAnsi="Courier"/>
      <w:color w:val="080808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0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F373E4"/>
    <w:rPr>
      <w:color w:val="800080" w:themeColor="followedHyperlink"/>
      <w:u w:val="single"/>
    </w:rPr>
  </w:style>
  <w:style w:type="paragraph" w:customStyle="1" w:styleId="Default">
    <w:name w:val="Default"/>
    <w:rsid w:val="009509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3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6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36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93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45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1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66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37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99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80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36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4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1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7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4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5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53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04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42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6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8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32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15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62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09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6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8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8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35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8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4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96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61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5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4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8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94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90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1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32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84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ndward.net/downloads.php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iki.windward.net/02.NET_Engine/.NET_System_Administrators_Guide/02Installation_.NET_System_Administrators_Guide/Installing_the_.NET_Engine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r\AppData\Roaming\Microsoft\Templates\TrebuchetWalkthroug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TrebuchetWalkthrough.dotx</Template>
  <TotalTime>63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Windward Studios, Inc.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Ramirez</dc:creator>
  <cp:lastModifiedBy>Matthaus A. Wesemann</cp:lastModifiedBy>
  <cp:revision>45</cp:revision>
  <cp:lastPrinted>2012-06-01T17:08:00Z</cp:lastPrinted>
  <dcterms:created xsi:type="dcterms:W3CDTF">2012-06-01T15:42:00Z</dcterms:created>
  <dcterms:modified xsi:type="dcterms:W3CDTF">2012-06-01T17:09:00Z</dcterms:modified>
</cp:coreProperties>
</file>