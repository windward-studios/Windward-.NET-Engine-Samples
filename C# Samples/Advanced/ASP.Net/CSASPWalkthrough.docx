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64F" w:rsidRDefault="008C464F" w:rsidP="008C464F">
      <w:pPr>
        <w:pStyle w:val="Title"/>
      </w:pPr>
      <w:r>
        <w:t xml:space="preserve">Running the </w:t>
      </w:r>
      <w:r w:rsidR="005B7197">
        <w:t>ASP.NET</w:t>
      </w:r>
      <w:r>
        <w:t xml:space="preserve"> Example</w:t>
      </w:r>
    </w:p>
    <w:p w:rsidR="008C464F" w:rsidRDefault="008C464F" w:rsidP="008C464F">
      <w:pPr>
        <w:pStyle w:val="Heading1"/>
      </w:pPr>
      <w:r>
        <w:t>Overview</w:t>
      </w:r>
    </w:p>
    <w:p w:rsidR="008C464F" w:rsidRDefault="005B7197" w:rsidP="008C464F">
      <w:r w:rsidRPr="005B7197">
        <w:t>This is a simple ASP .NET example that illustrates how to integrate the .NET Engine into your ASP web application</w:t>
      </w:r>
      <w:r w:rsidR="00371671">
        <w:t>.</w:t>
      </w:r>
    </w:p>
    <w:p w:rsidR="008C464F" w:rsidRDefault="008C464F" w:rsidP="008C464F">
      <w:pPr>
        <w:pStyle w:val="Heading1"/>
      </w:pPr>
      <w:r>
        <w:t>Requirements</w:t>
      </w:r>
    </w:p>
    <w:p w:rsidR="008C464F" w:rsidRDefault="005B7197" w:rsidP="008C464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>Windward Reports .NET Engine</w:t>
      </w:r>
    </w:p>
    <w:p w:rsidR="00371671" w:rsidRDefault="005B7197" w:rsidP="005B7197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>Available from the Windward downloads page.</w:t>
      </w:r>
    </w:p>
    <w:p w:rsidR="00371671" w:rsidRDefault="005B7197" w:rsidP="008C464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>Visual Studio 2005 or later</w:t>
      </w:r>
    </w:p>
    <w:p w:rsidR="008C464F" w:rsidRDefault="008C464F" w:rsidP="008C464F">
      <w:pPr>
        <w:pStyle w:val="Heading1"/>
      </w:pPr>
      <w:r>
        <w:t>Tutorial</w:t>
      </w:r>
    </w:p>
    <w:p w:rsidR="00F12394" w:rsidRPr="00F12394" w:rsidRDefault="00F12394" w:rsidP="00F12394">
      <w:pPr>
        <w:pStyle w:val="ListParagraph"/>
        <w:numPr>
          <w:ilvl w:val="0"/>
          <w:numId w:val="5"/>
        </w:numPr>
      </w:pPr>
      <w:r w:rsidRPr="00F12394">
        <w:t>Open Catapult. (Found under Start -&gt; All Programs -&gt; Windward Studios -&gt; Windward Reports .NET Engine -&gt; .NET Engine Help Launcher)</w:t>
      </w:r>
    </w:p>
    <w:p w:rsidR="00F12394" w:rsidRPr="00F12394" w:rsidRDefault="00F12394" w:rsidP="00F12394">
      <w:pPr>
        <w:pStyle w:val="ListParagraph"/>
        <w:numPr>
          <w:ilvl w:val="0"/>
          <w:numId w:val="5"/>
        </w:numPr>
      </w:pPr>
      <w:r w:rsidRPr="00F12394">
        <w:t>In the Catapult menu, click the ASP.NET tab.</w:t>
      </w:r>
    </w:p>
    <w:p w:rsidR="00F12394" w:rsidRPr="00F12394" w:rsidRDefault="00F12394" w:rsidP="00F12394">
      <w:pPr>
        <w:pStyle w:val="ListParagraph"/>
        <w:numPr>
          <w:ilvl w:val="0"/>
          <w:numId w:val="5"/>
        </w:numPr>
      </w:pPr>
      <w:r w:rsidRPr="00F12394">
        <w:t>Source Directory button.</w:t>
      </w:r>
    </w:p>
    <w:p w:rsidR="00F12394" w:rsidRPr="00F12394" w:rsidRDefault="00F12394" w:rsidP="00F12394">
      <w:pPr>
        <w:pStyle w:val="ListParagraph"/>
        <w:numPr>
          <w:ilvl w:val="0"/>
          <w:numId w:val="5"/>
        </w:numPr>
      </w:pPr>
      <w:r w:rsidRPr="00F12394">
        <w:t>Run the file copy_dlls.bat, selecting the option Directory when prompted.</w:t>
      </w:r>
    </w:p>
    <w:p w:rsidR="00F12394" w:rsidRPr="00F12394" w:rsidRDefault="00F12394" w:rsidP="00F12394">
      <w:pPr>
        <w:pStyle w:val="ListParagraph"/>
        <w:numPr>
          <w:ilvl w:val="0"/>
          <w:numId w:val="5"/>
        </w:numPr>
      </w:pPr>
      <w:r w:rsidRPr="00F12394">
        <w:t>Close the source folder.</w:t>
      </w:r>
    </w:p>
    <w:p w:rsidR="00F12394" w:rsidRPr="00F12394" w:rsidRDefault="00F12394" w:rsidP="00F12394">
      <w:pPr>
        <w:pStyle w:val="ListParagraph"/>
        <w:numPr>
          <w:ilvl w:val="0"/>
          <w:numId w:val="5"/>
        </w:numPr>
      </w:pPr>
      <w:r w:rsidRPr="00F12394">
        <w:t>Click the ASP.NET Project File button.</w:t>
      </w:r>
    </w:p>
    <w:p w:rsidR="00F12394" w:rsidRPr="00F12394" w:rsidRDefault="00F12394" w:rsidP="00F12394">
      <w:pPr>
        <w:pStyle w:val="ListParagraph"/>
        <w:numPr>
          <w:ilvl w:val="0"/>
          <w:numId w:val="5"/>
        </w:numPr>
      </w:pPr>
      <w:r w:rsidRPr="00F12394">
        <w:t>On the toolbar at the top of the Visual Studio window, click Build, Rebuild Solution.</w:t>
      </w:r>
    </w:p>
    <w:p w:rsidR="00F12394" w:rsidRPr="00F12394" w:rsidRDefault="00F12394" w:rsidP="00F12394">
      <w:pPr>
        <w:pStyle w:val="ListParagraph"/>
        <w:numPr>
          <w:ilvl w:val="0"/>
          <w:numId w:val="5"/>
        </w:numPr>
      </w:pPr>
      <w:r w:rsidRPr="00F12394">
        <w:t>On the toolbar at the top of the Visual Studio window, click the Debug icon.</w:t>
      </w:r>
    </w:p>
    <w:p w:rsidR="0066576F" w:rsidRDefault="00F12394" w:rsidP="00F12394">
      <w:pPr>
        <w:pStyle w:val="ListParagraph"/>
        <w:numPr>
          <w:ilvl w:val="0"/>
          <w:numId w:val="5"/>
        </w:numPr>
      </w:pPr>
      <w:r w:rsidRPr="00F12394">
        <w:t>A browser will open with options for your report. Follow the instructions in the browser to run your report.</w:t>
      </w:r>
      <w:bookmarkStart w:id="0" w:name="_GoBack"/>
      <w:bookmarkEnd w:id="0"/>
    </w:p>
    <w:sectPr w:rsidR="006657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161" w:rsidRDefault="00734161" w:rsidP="008C464F">
      <w:pPr>
        <w:spacing w:after="0" w:line="240" w:lineRule="auto"/>
      </w:pPr>
      <w:r>
        <w:separator/>
      </w:r>
    </w:p>
  </w:endnote>
  <w:endnote w:type="continuationSeparator" w:id="0">
    <w:p w:rsidR="00734161" w:rsidRDefault="00734161" w:rsidP="008C4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7341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7341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7341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161" w:rsidRDefault="00734161" w:rsidP="008C464F">
      <w:pPr>
        <w:spacing w:after="0" w:line="240" w:lineRule="auto"/>
      </w:pPr>
      <w:r>
        <w:separator/>
      </w:r>
    </w:p>
  </w:footnote>
  <w:footnote w:type="continuationSeparator" w:id="0">
    <w:p w:rsidR="00734161" w:rsidRDefault="00734161" w:rsidP="008C46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7341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73416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7341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4270C"/>
    <w:multiLevelType w:val="multilevel"/>
    <w:tmpl w:val="3B14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102212"/>
    <w:multiLevelType w:val="hybridMultilevel"/>
    <w:tmpl w:val="82AC94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5F1ABA"/>
    <w:multiLevelType w:val="hybridMultilevel"/>
    <w:tmpl w:val="FBBA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4739C5"/>
    <w:multiLevelType w:val="multilevel"/>
    <w:tmpl w:val="3B14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A6A7849"/>
    <w:multiLevelType w:val="hybridMultilevel"/>
    <w:tmpl w:val="B9D49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WR_METADATA_KEY" w:val="5ad84218-2f7e-44c1-9cd7-c1cbf0126279"/>
    <w:docVar w:name="WR_TAGS0" w:val="&lt;11.1.5.0:22&gt;eJyzKUlML1YoSy0qzszPs1Wy1DNQUtC3AwA="/>
  </w:docVars>
  <w:rsids>
    <w:rsidRoot w:val="005B7197"/>
    <w:rsid w:val="00371671"/>
    <w:rsid w:val="005B7197"/>
    <w:rsid w:val="0066576F"/>
    <w:rsid w:val="00734161"/>
    <w:rsid w:val="008C464F"/>
    <w:rsid w:val="00E4391E"/>
    <w:rsid w:val="00F12394"/>
    <w:rsid w:val="00FD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4F"/>
    <w:pPr>
      <w:keepNext/>
      <w:keepLines/>
      <w:pBdr>
        <w:top w:val="dotted" w:sz="4" w:space="1" w:color="auto"/>
      </w:pBdr>
      <w:spacing w:before="480" w:after="0"/>
      <w:outlineLvl w:val="0"/>
    </w:pPr>
    <w:rPr>
      <w:rFonts w:ascii="Arial" w:eastAsiaTheme="majorEastAsia" w:hAnsi="Arial" w:cstheme="majorBidi"/>
      <w:b/>
      <w:bCs/>
      <w:color w:val="C7A733"/>
      <w:sz w:val="36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64F"/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C464F"/>
    <w:pPr>
      <w:spacing w:after="300" w:line="240" w:lineRule="auto"/>
      <w:contextualSpacing/>
    </w:pPr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464F"/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C464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8C464F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8C464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8C464F"/>
    <w:rPr>
      <w:rFonts w:eastAsiaTheme="minorHAnsi"/>
    </w:rPr>
  </w:style>
  <w:style w:type="character" w:styleId="Hyperlink">
    <w:name w:val="Hyperlink"/>
    <w:basedOn w:val="DefaultParagraphFont"/>
    <w:uiPriority w:val="99"/>
    <w:semiHidden/>
    <w:unhideWhenUsed/>
    <w:rsid w:val="008C46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464F"/>
    <w:pPr>
      <w:ind w:left="720"/>
      <w:contextualSpacing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4F"/>
    <w:pPr>
      <w:keepNext/>
      <w:keepLines/>
      <w:pBdr>
        <w:top w:val="dotted" w:sz="4" w:space="1" w:color="auto"/>
      </w:pBdr>
      <w:spacing w:before="480" w:after="0"/>
      <w:outlineLvl w:val="0"/>
    </w:pPr>
    <w:rPr>
      <w:rFonts w:ascii="Arial" w:eastAsiaTheme="majorEastAsia" w:hAnsi="Arial" w:cstheme="majorBidi"/>
      <w:b/>
      <w:bCs/>
      <w:color w:val="C7A733"/>
      <w:sz w:val="36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64F"/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C464F"/>
    <w:pPr>
      <w:spacing w:after="300" w:line="240" w:lineRule="auto"/>
      <w:contextualSpacing/>
    </w:pPr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464F"/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C464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8C464F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8C464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8C464F"/>
    <w:rPr>
      <w:rFonts w:eastAsiaTheme="minorHAnsi"/>
    </w:rPr>
  </w:style>
  <w:style w:type="character" w:styleId="Hyperlink">
    <w:name w:val="Hyperlink"/>
    <w:basedOn w:val="DefaultParagraphFont"/>
    <w:uiPriority w:val="99"/>
    <w:semiHidden/>
    <w:unhideWhenUsed/>
    <w:rsid w:val="008C46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464F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1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6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2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8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52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04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26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36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5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6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6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32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526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16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7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r\AppData\Roaming\Microsoft\Templates\TrebuchetWalkthroug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TrebuchetWalkthrough.dotx</Template>
  <TotalTime>23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Ramirez</dc:creator>
  <cp:lastModifiedBy>Tomas Ramirez</cp:lastModifiedBy>
  <cp:revision>3</cp:revision>
  <cp:lastPrinted>2012-05-10T21:53:00Z</cp:lastPrinted>
  <dcterms:created xsi:type="dcterms:W3CDTF">2012-05-10T21:29:00Z</dcterms:created>
  <dcterms:modified xsi:type="dcterms:W3CDTF">2012-05-10T21:53:00Z</dcterms:modified>
</cp:coreProperties>
</file>