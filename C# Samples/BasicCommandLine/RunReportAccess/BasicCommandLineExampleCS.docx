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itle"/>
      </w:pPr>
      <w:bookmarkStart w:id="0" w:name="_GoBack"/>
      <w:bookmarkEnd w:id="0"/>
      <w:r>
        <w:t xml:space="preserve">Running the </w:t>
      </w:r>
      <w:r w:rsidR="005F35CE">
        <w:t>C#</w:t>
      </w:r>
      <w:r w:rsidR="00F66530">
        <w:t xml:space="preserve"> </w:t>
      </w:r>
      <w:r w:rsidR="00594C42">
        <w:t xml:space="preserve">Basic </w:t>
      </w:r>
      <w:r w:rsidR="005F35CE">
        <w:t>Command Line</w:t>
      </w:r>
      <w:r w:rsidR="00594C42">
        <w:t xml:space="preserve"> Example</w:t>
      </w:r>
    </w:p>
    <w:p w:rsidR="008C464F" w:rsidRDefault="008C464F" w:rsidP="008C464F">
      <w:pPr>
        <w:pStyle w:val="Heading1"/>
      </w:pPr>
      <w:r>
        <w:t>Overview</w:t>
      </w:r>
    </w:p>
    <w:p w:rsidR="00DF57F5" w:rsidRDefault="00F66530" w:rsidP="008C464F">
      <w:r>
        <w:t xml:space="preserve">This shows </w:t>
      </w:r>
      <w:r w:rsidR="005F35CE">
        <w:t>how to use Windward Reports in a C# command line</w:t>
      </w:r>
      <w:r>
        <w:t>.</w:t>
      </w:r>
      <w:r w:rsidR="00A032B1">
        <w:t xml:space="preserve"> Each command line example has been coded to work with a particular data source (Example: SQL, XML, etc.)</w:t>
      </w:r>
      <w:r w:rsidR="00EE2869">
        <w:t>.</w:t>
      </w:r>
      <w:r w:rsidR="00AE1EA9">
        <w:t xml:space="preserve"> The examples will open a Visual Studio solution.</w:t>
      </w:r>
    </w:p>
    <w:p w:rsidR="008C464F" w:rsidRDefault="008C464F" w:rsidP="008C464F">
      <w:pPr>
        <w:pStyle w:val="Heading1"/>
      </w:pPr>
      <w:r>
        <w:t>Requirements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</w:t>
      </w:r>
      <w:r w:rsidR="00446C61">
        <w:t xml:space="preserve">.Net </w:t>
      </w:r>
      <w:r>
        <w:t xml:space="preserve">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317419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F373E4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Visual Studio </w:t>
      </w:r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>Step One: Open the Command Line Project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Open Catapult. (Found under Start -&gt; All Programs -&gt; Windward Studios -&gt; Windward Reports </w:t>
      </w:r>
      <w:r w:rsidR="00173F75">
        <w:t>.Net</w:t>
      </w:r>
      <w:r w:rsidRPr="003C306B">
        <w:t xml:space="preserve"> Engine -&gt; </w:t>
      </w:r>
      <w:r w:rsidR="00E509F9">
        <w:rPr>
          <w:rFonts w:ascii="Tahoma" w:hAnsi="Tahoma" w:cs="Tahoma"/>
          <w:color w:val="000000"/>
          <w:sz w:val="20"/>
          <w:szCs w:val="20"/>
        </w:rPr>
        <w:t>Catapult - Windward Sample Programs</w:t>
      </w:r>
      <w:r w:rsidRPr="003C306B">
        <w:t>)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In the Catapult Menu, click the </w:t>
      </w:r>
      <w:r w:rsidR="00173F75">
        <w:t xml:space="preserve">C# </w:t>
      </w:r>
      <w:r w:rsidR="00F66530">
        <w:t xml:space="preserve">Basic </w:t>
      </w:r>
      <w:r w:rsidR="00173F75">
        <w:t>Command Line</w:t>
      </w:r>
      <w:r w:rsidR="00F66530">
        <w:t xml:space="preserve"> </w:t>
      </w:r>
      <w:r w:rsidRPr="003C306B">
        <w:t>Tab.</w:t>
      </w:r>
    </w:p>
    <w:p w:rsidR="003C306B" w:rsidRDefault="00F056FB" w:rsidP="003C306B">
      <w:pPr>
        <w:numPr>
          <w:ilvl w:val="0"/>
          <w:numId w:val="3"/>
        </w:numPr>
        <w:contextualSpacing/>
      </w:pPr>
      <w:r>
        <w:t>Choose a data source to open its command line example</w:t>
      </w:r>
      <w:r w:rsidR="003C306B" w:rsidRPr="003C306B">
        <w:t>.</w:t>
      </w:r>
      <w:r>
        <w:t xml:space="preserve"> It will open a Visual Studio </w:t>
      </w:r>
      <w:r w:rsidR="000E570E">
        <w:t>solution</w:t>
      </w:r>
    </w:p>
    <w:p w:rsidR="003C306B" w:rsidRDefault="003C306B" w:rsidP="003C306B">
      <w:pPr>
        <w:pStyle w:val="Heading2"/>
      </w:pPr>
      <w:r>
        <w:t>Step Two: Run the code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 w:rsidRPr="003C306B">
        <w:t xml:space="preserve">On the toolbar on the top of the </w:t>
      </w:r>
      <w:r w:rsidR="00F056FB">
        <w:t>Visual Studio</w:t>
      </w:r>
      <w:r w:rsidRPr="003C306B">
        <w:t xml:space="preserve"> window, click the </w:t>
      </w:r>
      <w:r w:rsidR="00EE1E56">
        <w:t>Debug</w:t>
      </w:r>
      <w:r w:rsidRPr="003C306B">
        <w:t xml:space="preserve"> icon</w:t>
      </w:r>
      <w:r w:rsidR="00F056FB">
        <w:t>.</w:t>
      </w:r>
    </w:p>
    <w:p w:rsidR="007E3B10" w:rsidRPr="00F66530" w:rsidRDefault="007E3B10" w:rsidP="003C306B">
      <w:pPr>
        <w:pStyle w:val="ListParagraph"/>
        <w:numPr>
          <w:ilvl w:val="0"/>
          <w:numId w:val="4"/>
        </w:numPr>
      </w:pPr>
      <w:r>
        <w:rPr>
          <w:rFonts w:ascii="TT15Ct00" w:hAnsi="TT15Ct00" w:cs="TT15Ct00"/>
        </w:rPr>
        <w:t>The code will run in a command line, and then automatically close.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>
        <w:t>In the Command-Line tab in Catapult, click Source Directory.</w:t>
      </w:r>
    </w:p>
    <w:p w:rsidR="000F304A" w:rsidRDefault="009F323D" w:rsidP="009F323D">
      <w:pPr>
        <w:pStyle w:val="ListParagraph"/>
        <w:numPr>
          <w:ilvl w:val="0"/>
          <w:numId w:val="4"/>
        </w:numPr>
      </w:pPr>
      <w:r>
        <w:t xml:space="preserve">Open the report PDF file generated (Example: </w:t>
      </w:r>
      <w:r w:rsidRPr="009F323D">
        <w:t>SQL Report.pdf</w:t>
      </w:r>
      <w:r>
        <w:t>)</w:t>
      </w:r>
    </w:p>
    <w:p w:rsidR="005E2B07" w:rsidRDefault="005E2B07" w:rsidP="009F323D">
      <w:pPr>
        <w:pStyle w:val="ListParagraph"/>
        <w:numPr>
          <w:ilvl w:val="0"/>
          <w:numId w:val="4"/>
        </w:numPr>
      </w:pPr>
      <w:r>
        <w:t xml:space="preserve">The report is also located in the </w:t>
      </w:r>
      <w:r w:rsidR="00445BA4">
        <w:t xml:space="preserve">root of the solution </w:t>
      </w:r>
      <w:r w:rsidR="00AE1EA9">
        <w:t xml:space="preserve">folder </w:t>
      </w:r>
      <w:r w:rsidR="00445BA4">
        <w:t>under the S</w:t>
      </w:r>
      <w:r>
        <w:t>amples folder</w:t>
      </w:r>
    </w:p>
    <w:p w:rsidR="00E509F9" w:rsidRPr="003C306B" w:rsidRDefault="00E509F9" w:rsidP="005E2B07">
      <w:pPr>
        <w:pStyle w:val="ListParagraph"/>
      </w:pPr>
    </w:p>
    <w:sectPr w:rsidR="00E509F9" w:rsidRPr="003C30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419" w:rsidRDefault="00317419" w:rsidP="008C464F">
      <w:pPr>
        <w:spacing w:after="0" w:line="240" w:lineRule="auto"/>
      </w:pPr>
      <w:r>
        <w:separator/>
      </w:r>
    </w:p>
  </w:endnote>
  <w:endnote w:type="continuationSeparator" w:id="0">
    <w:p w:rsidR="00317419" w:rsidRDefault="00317419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3174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3174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317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419" w:rsidRDefault="00317419" w:rsidP="008C464F">
      <w:pPr>
        <w:spacing w:after="0" w:line="240" w:lineRule="auto"/>
      </w:pPr>
      <w:r>
        <w:separator/>
      </w:r>
    </w:p>
  </w:footnote>
  <w:footnote w:type="continuationSeparator" w:id="0">
    <w:p w:rsidR="00317419" w:rsidRDefault="00317419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3174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3174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3174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4cd90850-d6c1-419e-818e-807e463684c0"/>
    <w:docVar w:name="WR_TAGS0" w:val="&lt;11.1.12.0:22&gt;eJyzKUlML1YoSy0qzszPs1Wy1DNQUtC3AwA="/>
  </w:docVars>
  <w:rsids>
    <w:rsidRoot w:val="00DF57F5"/>
    <w:rsid w:val="000239C1"/>
    <w:rsid w:val="00056C71"/>
    <w:rsid w:val="00082D7F"/>
    <w:rsid w:val="000E570E"/>
    <w:rsid w:val="000F304A"/>
    <w:rsid w:val="0016002C"/>
    <w:rsid w:val="00173F75"/>
    <w:rsid w:val="001D77F1"/>
    <w:rsid w:val="00273DE7"/>
    <w:rsid w:val="002C7011"/>
    <w:rsid w:val="00317419"/>
    <w:rsid w:val="00370E56"/>
    <w:rsid w:val="00371671"/>
    <w:rsid w:val="003C306B"/>
    <w:rsid w:val="003D0FCD"/>
    <w:rsid w:val="003D459D"/>
    <w:rsid w:val="00445BA4"/>
    <w:rsid w:val="00446C61"/>
    <w:rsid w:val="00481EEB"/>
    <w:rsid w:val="00540283"/>
    <w:rsid w:val="00594C42"/>
    <w:rsid w:val="005E2B07"/>
    <w:rsid w:val="005F35CE"/>
    <w:rsid w:val="0066576F"/>
    <w:rsid w:val="007E3B10"/>
    <w:rsid w:val="007E4C55"/>
    <w:rsid w:val="00814DE1"/>
    <w:rsid w:val="00846F7D"/>
    <w:rsid w:val="008C464F"/>
    <w:rsid w:val="00905ACA"/>
    <w:rsid w:val="009264F4"/>
    <w:rsid w:val="009F323D"/>
    <w:rsid w:val="00A032B1"/>
    <w:rsid w:val="00A44341"/>
    <w:rsid w:val="00A5451F"/>
    <w:rsid w:val="00AE1EA9"/>
    <w:rsid w:val="00BE644A"/>
    <w:rsid w:val="00C54071"/>
    <w:rsid w:val="00CA0C64"/>
    <w:rsid w:val="00CE50C3"/>
    <w:rsid w:val="00D70C9F"/>
    <w:rsid w:val="00D83AAA"/>
    <w:rsid w:val="00DA3338"/>
    <w:rsid w:val="00DC1BD7"/>
    <w:rsid w:val="00DF57F5"/>
    <w:rsid w:val="00DF625D"/>
    <w:rsid w:val="00E509F9"/>
    <w:rsid w:val="00EB6E4C"/>
    <w:rsid w:val="00EE1E56"/>
    <w:rsid w:val="00EE2869"/>
    <w:rsid w:val="00F056FB"/>
    <w:rsid w:val="00F373E4"/>
    <w:rsid w:val="00F66530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02.NET_Engine/.NET_System_Administrators_Guide/02Installation_.NET_System_Administrators_Guide/Installing_the_.NET_Engine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45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Studios, Inc.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Matthaus A. Wesemann</cp:lastModifiedBy>
  <cp:revision>34</cp:revision>
  <cp:lastPrinted>2012-06-01T17:54:00Z</cp:lastPrinted>
  <dcterms:created xsi:type="dcterms:W3CDTF">2012-06-01T15:42:00Z</dcterms:created>
  <dcterms:modified xsi:type="dcterms:W3CDTF">2012-06-01T17:55:00Z</dcterms:modified>
</cp:coreProperties>
</file>